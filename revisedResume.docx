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7C8DB" w14:textId="1E1DDA74" w:rsidR="00B20736" w:rsidRPr="00293282" w:rsidRDefault="00B20736" w:rsidP="00B20736">
      <w:pPr>
        <w:pStyle w:val="ContactInfo"/>
      </w:pPr>
      <w:proofErr w:type="spellStart"/>
      <w:r>
        <w:t>Tohajiilee</w:t>
      </w:r>
      <w:proofErr w:type="spellEnd"/>
      <w:r>
        <w:t xml:space="preserve">/Albuquerque, NM | 505-339-8288 | </w:t>
      </w:r>
      <w:hyperlink r:id="rId8" w:history="1">
        <w:r w:rsidRPr="004832D9">
          <w:rPr>
            <w:rStyle w:val="Hyperlink"/>
          </w:rPr>
          <w:t>nehomahm@gmail.com</w:t>
        </w:r>
      </w:hyperlink>
      <w:r>
        <w:t xml:space="preserve"> </w:t>
      </w:r>
    </w:p>
    <w:p w14:paraId="3ADC4E83" w14:textId="5E78C1DB" w:rsidR="009C4C2A" w:rsidRPr="00293282" w:rsidRDefault="00F120CA" w:rsidP="00B20736">
      <w:pPr>
        <w:pStyle w:val="Title"/>
        <w:shd w:val="clear" w:color="auto" w:fill="000000" w:themeFill="text1"/>
      </w:pPr>
      <w:sdt>
        <w:sdtPr>
          <w:alias w:val="Enter Your Name:"/>
          <w:tag w:val="Enter Your Name:"/>
          <w:id w:val="65386479"/>
          <w:placeholder>
            <w:docPart w:val="3DF7B4D17B624782986D336C94B8CAB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Content>
          <w:r w:rsidR="009400F2">
            <w:t>nehomah mora</w:t>
          </w:r>
        </w:sdtContent>
      </w:sdt>
    </w:p>
    <w:p w14:paraId="3A6EC9D3" w14:textId="7332BE3D" w:rsidR="00B20736" w:rsidRDefault="00B20736" w:rsidP="00721777">
      <w:pPr>
        <w:jc w:val="both"/>
      </w:pPr>
      <w:proofErr w:type="spellStart"/>
      <w:r>
        <w:t>Fullstack</w:t>
      </w:r>
      <w:proofErr w:type="spellEnd"/>
      <w:r>
        <w:t xml:space="preserve"> web developer with 4 months experience specializing in </w:t>
      </w:r>
      <w:r w:rsidR="00D242E2">
        <w:t xml:space="preserve">object-oriented programming. I can </w:t>
      </w:r>
      <w:r w:rsidR="004B3644">
        <w:t xml:space="preserve">quickly absorb </w:t>
      </w:r>
      <w:r w:rsidR="0036021C">
        <w:t xml:space="preserve">new information </w:t>
      </w:r>
      <w:r w:rsidR="00721777">
        <w:t>and am always ready to learn. My greatest strength is finding alternate solutions. It enables me to find the most efficient solution while considering future impacts.</w:t>
      </w:r>
      <w:r w:rsidR="00D242E2">
        <w:t xml:space="preserve"> </w:t>
      </w:r>
    </w:p>
    <w:tbl>
      <w:tblPr>
        <w:tblStyle w:val="ResumeTable"/>
        <w:tblW w:w="5000" w:type="pct"/>
        <w:tblLayout w:type="fixed"/>
        <w:tblCellMar>
          <w:bottom w:w="72" w:type="dxa"/>
        </w:tblCellMar>
        <w:tblLook w:val="04A0" w:firstRow="1" w:lastRow="0" w:firstColumn="1" w:lastColumn="0" w:noHBand="0" w:noVBand="1"/>
        <w:tblDescription w:val="Resume layout table"/>
      </w:tblPr>
      <w:tblGrid>
        <w:gridCol w:w="1981"/>
        <w:gridCol w:w="8099"/>
      </w:tblGrid>
      <w:tr w:rsidR="009B4D16" w:rsidRPr="00293282" w14:paraId="6E68D145" w14:textId="77777777" w:rsidTr="00B20736">
        <w:tc>
          <w:tcPr>
            <w:tcW w:w="1981" w:type="dxa"/>
          </w:tcPr>
          <w:p w14:paraId="30BCBF26" w14:textId="76258169" w:rsidR="009B4D16" w:rsidRPr="00293282" w:rsidRDefault="00721777">
            <w:pPr>
              <w:pStyle w:val="Heading1"/>
            </w:pPr>
            <w:r w:rsidRPr="009114F7">
              <w:rPr>
                <w:color w:val="auto"/>
              </w:rPr>
              <w:t>Accomplishments</w:t>
            </w:r>
          </w:p>
        </w:tc>
        <w:tc>
          <w:tcPr>
            <w:tcW w:w="8099" w:type="dxa"/>
            <w:tcMar>
              <w:left w:w="274" w:type="dxa"/>
            </w:tcMar>
          </w:tcPr>
          <w:p w14:paraId="2B3DCFB4" w14:textId="77777777" w:rsidR="009B4D16" w:rsidRDefault="007F2118" w:rsidP="007F2118">
            <w:r>
              <w:t>Learned how to code without any prior coding experience in 10 weeks.</w:t>
            </w:r>
          </w:p>
          <w:p w14:paraId="691247FF" w14:textId="4EEA5B6E" w:rsidR="007F2118" w:rsidRDefault="007F2118" w:rsidP="007F2118">
            <w:r>
              <w:t xml:space="preserve">Created </w:t>
            </w:r>
            <w:r w:rsidR="009114F7">
              <w:t>individual project website</w:t>
            </w:r>
            <w:r>
              <w:t>.</w:t>
            </w:r>
          </w:p>
          <w:p w14:paraId="4CA844EB" w14:textId="486A20AA" w:rsidR="00BD0C2B" w:rsidRPr="00293282" w:rsidRDefault="00BD0C2B" w:rsidP="007F2118">
            <w:r>
              <w:t xml:space="preserve">Created a web application </w:t>
            </w:r>
            <w:r w:rsidR="009114F7">
              <w:t>as a group project</w:t>
            </w:r>
            <w:r>
              <w:t xml:space="preserve">. </w:t>
            </w:r>
          </w:p>
        </w:tc>
      </w:tr>
      <w:tr w:rsidR="009B4D16" w:rsidRPr="00293282" w14:paraId="518453F4" w14:textId="77777777" w:rsidTr="00B20736">
        <w:tc>
          <w:tcPr>
            <w:tcW w:w="1981" w:type="dxa"/>
          </w:tcPr>
          <w:p w14:paraId="46314578" w14:textId="77777777" w:rsidR="009B4D16" w:rsidRPr="009114F7" w:rsidRDefault="00F120CA" w:rsidP="00C70F03">
            <w:pPr>
              <w:pStyle w:val="Heading1"/>
              <w:rPr>
                <w:color w:val="auto"/>
              </w:rPr>
            </w:pPr>
            <w:sdt>
              <w:sdtPr>
                <w:rPr>
                  <w:color w:val="auto"/>
                </w:rPr>
                <w:alias w:val="Skills &amp; abilities:"/>
                <w:tag w:val="Skills &amp; abilities:"/>
                <w:id w:val="-1019147263"/>
                <w:placeholder>
                  <w:docPart w:val="0F37EEDC2EA74153BB211B3820BA8DDD"/>
                </w:placeholder>
                <w:temporary/>
                <w:showingPlcHdr/>
                <w15:appearance w15:val="hidden"/>
              </w:sdtPr>
              <w:sdtContent>
                <w:r w:rsidR="007E3DA2" w:rsidRPr="009114F7">
                  <w:rPr>
                    <w:color w:val="auto"/>
                  </w:rPr>
                  <w:t>Skills &amp; Abilities</w:t>
                </w:r>
              </w:sdtContent>
            </w:sdt>
          </w:p>
        </w:tc>
        <w:tc>
          <w:tcPr>
            <w:tcW w:w="8099" w:type="dxa"/>
            <w:tcMar>
              <w:left w:w="274" w:type="dxa"/>
            </w:tcMar>
          </w:tcPr>
          <w:p w14:paraId="6B42DABE" w14:textId="45689779" w:rsidR="009B4D16" w:rsidRPr="00293282" w:rsidRDefault="007F2118" w:rsidP="007E59B8">
            <w:pPr>
              <w:pStyle w:val="ListBullet"/>
            </w:pPr>
            <w:r>
              <w:t xml:space="preserve">Utilization of PHP, </w:t>
            </w:r>
            <w:proofErr w:type="spellStart"/>
            <w:r>
              <w:t>mySQL</w:t>
            </w:r>
            <w:proofErr w:type="spellEnd"/>
            <w:r>
              <w:t>, Git Version Control</w:t>
            </w:r>
          </w:p>
          <w:p w14:paraId="5663E63B" w14:textId="45A97258" w:rsidR="007E59B8" w:rsidRPr="00293282" w:rsidRDefault="007F2118" w:rsidP="003609BF">
            <w:pPr>
              <w:pStyle w:val="ListBullet"/>
            </w:pPr>
            <w:r>
              <w:t>HTML, CSS, JavaScript</w:t>
            </w:r>
          </w:p>
        </w:tc>
      </w:tr>
      <w:tr w:rsidR="009B4D16" w:rsidRPr="00293282" w14:paraId="55E2761C" w14:textId="77777777" w:rsidTr="00B20736">
        <w:tc>
          <w:tcPr>
            <w:tcW w:w="1981" w:type="dxa"/>
          </w:tcPr>
          <w:p w14:paraId="5C958E68" w14:textId="77777777" w:rsidR="009B4D16" w:rsidRPr="009114F7" w:rsidRDefault="00F120CA" w:rsidP="00C70F03">
            <w:pPr>
              <w:pStyle w:val="Heading1"/>
              <w:rPr>
                <w:color w:val="auto"/>
              </w:rPr>
            </w:pPr>
            <w:sdt>
              <w:sdtPr>
                <w:rPr>
                  <w:color w:val="auto"/>
                </w:rPr>
                <w:alias w:val="Professional experience:"/>
                <w:tag w:val="Professional experience:"/>
                <w:id w:val="837198833"/>
                <w:placeholder>
                  <w:docPart w:val="5F3EDDDE2B2447B38CEE5BD7F9586076"/>
                </w:placeholder>
                <w:temporary/>
                <w:showingPlcHdr/>
                <w15:appearance w15:val="hidden"/>
              </w:sdtPr>
              <w:sdtContent>
                <w:r w:rsidR="00C70F03" w:rsidRPr="009114F7">
                  <w:rPr>
                    <w:color w:val="auto"/>
                  </w:rPr>
                  <w:t>Professional Experience</w:t>
                </w:r>
              </w:sdtContent>
            </w:sdt>
          </w:p>
        </w:tc>
        <w:tc>
          <w:tcPr>
            <w:tcW w:w="8099" w:type="dxa"/>
            <w:tcMar>
              <w:left w:w="274" w:type="dxa"/>
            </w:tcMar>
          </w:tcPr>
          <w:p w14:paraId="53622AD7" w14:textId="6D5B8185" w:rsidR="0076500A" w:rsidRPr="00293282" w:rsidRDefault="0076500A" w:rsidP="0076500A">
            <w:pPr>
              <w:pStyle w:val="Heading2"/>
            </w:pPr>
            <w:r>
              <w:t>fullstack web developer</w:t>
            </w:r>
            <w:r w:rsidRPr="00293282">
              <w:t xml:space="preserve">, </w:t>
            </w:r>
            <w:r>
              <w:t>deepdive coding bootcamp</w:t>
            </w:r>
          </w:p>
          <w:p w14:paraId="4CF4C4B6" w14:textId="652B4A70" w:rsidR="00972D80" w:rsidRPr="00972D80" w:rsidRDefault="0076500A" w:rsidP="00972D80">
            <w:pPr>
              <w:pStyle w:val="Heading3"/>
            </w:pPr>
            <w:r>
              <w:t>12/2018</w:t>
            </w:r>
            <w:r w:rsidRPr="00293282">
              <w:t xml:space="preserve"> – </w:t>
            </w:r>
            <w:r>
              <w:t>3/2019</w:t>
            </w:r>
          </w:p>
          <w:p w14:paraId="0D7AAF01" w14:textId="5DBAB57B" w:rsidR="0076500A" w:rsidRPr="0076500A" w:rsidRDefault="00972D80" w:rsidP="0076500A">
            <w:r>
              <w:t xml:space="preserve">Front end </w:t>
            </w:r>
          </w:p>
          <w:p w14:paraId="708512A8" w14:textId="4796EA4F" w:rsidR="009B4D16" w:rsidRPr="00293282" w:rsidRDefault="003609BF" w:rsidP="009B5D1A">
            <w:pPr>
              <w:pStyle w:val="Heading2"/>
            </w:pPr>
            <w:r>
              <w:t>Account expert</w:t>
            </w:r>
            <w:r w:rsidR="007E59B8" w:rsidRPr="00293282">
              <w:t xml:space="preserve">, </w:t>
            </w:r>
            <w:r>
              <w:t>t-mobile</w:t>
            </w:r>
          </w:p>
          <w:p w14:paraId="3C299FEE" w14:textId="4DC390DE" w:rsidR="007E59B8" w:rsidRPr="00293282" w:rsidRDefault="003609BF" w:rsidP="00293282">
            <w:pPr>
              <w:pStyle w:val="Heading3"/>
            </w:pPr>
            <w:r>
              <w:t>01/2016</w:t>
            </w:r>
            <w:r w:rsidR="007E59B8" w:rsidRPr="00293282">
              <w:t xml:space="preserve"> </w:t>
            </w:r>
            <w:r w:rsidR="001E7033" w:rsidRPr="00A85B6F">
              <w:t>–</w:t>
            </w:r>
            <w:r w:rsidR="00EB452E">
              <w:t xml:space="preserve"> </w:t>
            </w:r>
            <w:r>
              <w:t>10/2018</w:t>
            </w:r>
          </w:p>
          <w:p w14:paraId="23E952B1" w14:textId="32897F7C" w:rsidR="007E59B8" w:rsidRPr="00293282" w:rsidRDefault="003609BF" w:rsidP="007E59B8">
            <w:r>
              <w:t xml:space="preserve">Used </w:t>
            </w:r>
          </w:p>
          <w:p w14:paraId="491612FD" w14:textId="5BCDFE72" w:rsidR="003F47D0" w:rsidRPr="007E3DA2" w:rsidRDefault="003609BF" w:rsidP="007E3DA2">
            <w:pPr>
              <w:pStyle w:val="Heading2"/>
            </w:pPr>
            <w:r>
              <w:t>tech support</w:t>
            </w:r>
            <w:r w:rsidR="003F47D0" w:rsidRPr="00293282">
              <w:t xml:space="preserve">, </w:t>
            </w:r>
            <w:r>
              <w:t>t-mobile</w:t>
            </w:r>
          </w:p>
          <w:p w14:paraId="6EE340B6" w14:textId="2C207057" w:rsidR="003F47D0" w:rsidRPr="007E3DA2" w:rsidRDefault="003609BF" w:rsidP="007E3DA2">
            <w:pPr>
              <w:pStyle w:val="Heading3"/>
            </w:pPr>
            <w:r>
              <w:t>03/2011</w:t>
            </w:r>
            <w:r w:rsidR="003F47D0" w:rsidRPr="00293282">
              <w:t xml:space="preserve"> – </w:t>
            </w:r>
            <w:r>
              <w:t>01/2016</w:t>
            </w:r>
          </w:p>
          <w:p w14:paraId="1F3666ED" w14:textId="0B55E56C" w:rsidR="003F47D0" w:rsidRPr="00293282" w:rsidRDefault="003F47D0" w:rsidP="003F47D0"/>
          <w:p w14:paraId="32DCA63E" w14:textId="6E337831" w:rsidR="003F47D0" w:rsidRPr="00293282" w:rsidRDefault="003F47D0" w:rsidP="003F47D0"/>
        </w:tc>
      </w:tr>
      <w:tr w:rsidR="009B4D16" w:rsidRPr="00293282" w14:paraId="57C407F1" w14:textId="77777777" w:rsidTr="00B20736">
        <w:tc>
          <w:tcPr>
            <w:tcW w:w="1981" w:type="dxa"/>
          </w:tcPr>
          <w:p w14:paraId="6BD9E4FD" w14:textId="77777777" w:rsidR="009B4D16" w:rsidRPr="00293282" w:rsidRDefault="00F120CA" w:rsidP="00C70F03">
            <w:pPr>
              <w:pStyle w:val="Heading1"/>
            </w:pPr>
            <w:sdt>
              <w:sdtPr>
                <w:alias w:val="Education:"/>
                <w:tag w:val="Education:"/>
                <w:id w:val="-1343390206"/>
                <w:placeholder>
                  <w:docPart w:val="15D7AB2C134F4309B4AD73D3554DC6B7"/>
                </w:placeholder>
                <w:temporary/>
                <w:showingPlcHdr/>
                <w15:appearance w15:val="hidden"/>
              </w:sdtPr>
              <w:sdtContent>
                <w:r w:rsidR="00C70F03" w:rsidRPr="009114F7">
                  <w:rPr>
                    <w:color w:val="auto"/>
                  </w:rPr>
                  <w:t>Education</w:t>
                </w:r>
              </w:sdtContent>
            </w:sdt>
          </w:p>
        </w:tc>
        <w:tc>
          <w:tcPr>
            <w:tcW w:w="8099" w:type="dxa"/>
            <w:tcMar>
              <w:left w:w="274" w:type="dxa"/>
            </w:tcMar>
          </w:tcPr>
          <w:p w14:paraId="2132AF6E" w14:textId="3820E5E5" w:rsidR="009B4D16" w:rsidRPr="00293282" w:rsidRDefault="0076500A" w:rsidP="00BD6544">
            <w:pPr>
              <w:pStyle w:val="Heading2"/>
            </w:pPr>
            <w:r>
              <w:t>central new mexico ingenuity</w:t>
            </w:r>
            <w:r w:rsidR="003F47D0" w:rsidRPr="00293282">
              <w:t xml:space="preserve"> —</w:t>
            </w:r>
            <w:r>
              <w:t>albuquerque, nm</w:t>
            </w:r>
            <w:r w:rsidR="003F47D0" w:rsidRPr="00293282">
              <w:t xml:space="preserve"> —</w:t>
            </w:r>
            <w:r>
              <w:t>certificate</w:t>
            </w:r>
          </w:p>
          <w:p w14:paraId="3080C9A2" w14:textId="4C8587A0" w:rsidR="003F47D0" w:rsidRPr="00293282" w:rsidRDefault="003F47D0" w:rsidP="003F47D0">
            <w:bookmarkStart w:id="0" w:name="_GoBack"/>
            <w:bookmarkEnd w:id="0"/>
          </w:p>
        </w:tc>
      </w:tr>
    </w:tbl>
    <w:p w14:paraId="16719C51" w14:textId="77777777" w:rsidR="008F11E2" w:rsidRDefault="008F11E2" w:rsidP="000A0D31"/>
    <w:sectPr w:rsidR="008F11E2" w:rsidSect="001E7033">
      <w:footerReference w:type="default" r:id="rId9"/>
      <w:pgSz w:w="12240" w:h="15840" w:code="1"/>
      <w:pgMar w:top="1080" w:right="1080" w:bottom="1080" w:left="1080" w:header="720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60372D" w14:textId="77777777" w:rsidR="00065688" w:rsidRDefault="00065688">
      <w:pPr>
        <w:spacing w:after="0" w:line="240" w:lineRule="auto"/>
      </w:pPr>
      <w:r>
        <w:separator/>
      </w:r>
    </w:p>
    <w:p w14:paraId="72319847" w14:textId="77777777" w:rsidR="00065688" w:rsidRDefault="00065688"/>
    <w:p w14:paraId="73ABE150" w14:textId="77777777" w:rsidR="00065688" w:rsidRDefault="00065688"/>
  </w:endnote>
  <w:endnote w:type="continuationSeparator" w:id="0">
    <w:p w14:paraId="3CFDA924" w14:textId="77777777" w:rsidR="00065688" w:rsidRDefault="00065688">
      <w:pPr>
        <w:spacing w:after="0" w:line="240" w:lineRule="auto"/>
      </w:pPr>
      <w:r>
        <w:continuationSeparator/>
      </w:r>
    </w:p>
    <w:p w14:paraId="6A4EB1A0" w14:textId="77777777" w:rsidR="00065688" w:rsidRDefault="00065688"/>
    <w:p w14:paraId="68014860" w14:textId="77777777" w:rsidR="00065688" w:rsidRDefault="000656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esumeTable"/>
      <w:tblW w:w="5000" w:type="pct"/>
      <w:tblBorders>
        <w:top w:val="single" w:sz="4" w:space="0" w:color="2E74B5" w:themeColor="accent1" w:themeShade="BF"/>
        <w:bottom w:val="none" w:sz="0" w:space="0" w:color="auto"/>
        <w:insideH w:val="none" w:sz="0" w:space="0" w:color="auto"/>
      </w:tblBorders>
      <w:tblLook w:val="04A0" w:firstRow="1" w:lastRow="0" w:firstColumn="1" w:lastColumn="0" w:noHBand="0" w:noVBand="1"/>
      <w:tblDescription w:val="Footer layout table"/>
    </w:tblPr>
    <w:tblGrid>
      <w:gridCol w:w="3240"/>
      <w:gridCol w:w="6840"/>
    </w:tblGrid>
    <w:tr w:rsidR="008F11E2" w14:paraId="5BF83408" w14:textId="77777777" w:rsidTr="001E7033">
      <w:tc>
        <w:tcPr>
          <w:tcW w:w="3240" w:type="dxa"/>
        </w:tcPr>
        <w:p w14:paraId="3D0F68A1" w14:textId="77777777" w:rsidR="008F11E2" w:rsidRDefault="008F11E2" w:rsidP="00F120CA">
          <w:pPr>
            <w:pStyle w:val="Footer"/>
          </w:pPr>
          <w:r w:rsidRPr="008F11E2">
            <w:t xml:space="preserve">Page </w:t>
          </w:r>
          <w:r w:rsidRPr="008F11E2">
            <w:fldChar w:fldCharType="begin"/>
          </w:r>
          <w:r w:rsidRPr="008F11E2">
            <w:instrText xml:space="preserve"> PAGE </w:instrText>
          </w:r>
          <w:r w:rsidRPr="008F11E2">
            <w:fldChar w:fldCharType="separate"/>
          </w:r>
          <w:r w:rsidR="000A0D31">
            <w:rPr>
              <w:noProof/>
            </w:rPr>
            <w:t>2</w:t>
          </w:r>
          <w:r w:rsidRPr="008F11E2">
            <w:fldChar w:fldCharType="end"/>
          </w:r>
        </w:p>
      </w:tc>
      <w:tc>
        <w:tcPr>
          <w:tcW w:w="6840" w:type="dxa"/>
        </w:tcPr>
        <w:p w14:paraId="132DB7FE" w14:textId="15395908" w:rsidR="008F11E2" w:rsidRDefault="00F120CA" w:rsidP="001E7033">
          <w:pPr>
            <w:pStyle w:val="Footer-RightAlign"/>
          </w:pPr>
          <w:sdt>
            <w:sdtPr>
              <w:alias w:val="Enter Your Name:"/>
              <w:tag w:val="Enter Your Name:"/>
              <w:id w:val="1942648725"/>
              <w:placeholder>
                <w:docPart w:val="1268FC82252A46D890104EF385EDB1DD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Content>
              <w:r w:rsidR="00B20736">
                <w:t>nehomah mora</w:t>
              </w:r>
            </w:sdtContent>
          </w:sdt>
        </w:p>
      </w:tc>
    </w:tr>
  </w:tbl>
  <w:p w14:paraId="5BF10FEA" w14:textId="77777777" w:rsidR="009C4C2A" w:rsidRDefault="009C4C2A" w:rsidP="008F11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BE598" w14:textId="77777777" w:rsidR="00065688" w:rsidRDefault="00065688">
      <w:pPr>
        <w:spacing w:after="0" w:line="240" w:lineRule="auto"/>
      </w:pPr>
      <w:r>
        <w:separator/>
      </w:r>
    </w:p>
    <w:p w14:paraId="6343D667" w14:textId="77777777" w:rsidR="00065688" w:rsidRDefault="00065688"/>
    <w:p w14:paraId="3C85139F" w14:textId="77777777" w:rsidR="00065688" w:rsidRDefault="00065688"/>
  </w:footnote>
  <w:footnote w:type="continuationSeparator" w:id="0">
    <w:p w14:paraId="584339A7" w14:textId="77777777" w:rsidR="00065688" w:rsidRDefault="00065688">
      <w:pPr>
        <w:spacing w:after="0" w:line="240" w:lineRule="auto"/>
      </w:pPr>
      <w:r>
        <w:continuationSeparator/>
      </w:r>
    </w:p>
    <w:p w14:paraId="2607A159" w14:textId="77777777" w:rsidR="00065688" w:rsidRDefault="00065688"/>
    <w:p w14:paraId="0DC59978" w14:textId="77777777" w:rsidR="00065688" w:rsidRDefault="0006568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5C25B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CD32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918CD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8627A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5E666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BD841B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C070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5B4F23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2A00F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7637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AEA0605"/>
    <w:multiLevelType w:val="hybridMultilevel"/>
    <w:tmpl w:val="1EBC7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736"/>
    <w:rsid w:val="00004F39"/>
    <w:rsid w:val="00065688"/>
    <w:rsid w:val="000A0D31"/>
    <w:rsid w:val="001E7033"/>
    <w:rsid w:val="001F2802"/>
    <w:rsid w:val="0022794A"/>
    <w:rsid w:val="0028156A"/>
    <w:rsid w:val="002828A5"/>
    <w:rsid w:val="00293282"/>
    <w:rsid w:val="002B2EA8"/>
    <w:rsid w:val="00306857"/>
    <w:rsid w:val="003341C4"/>
    <w:rsid w:val="00340376"/>
    <w:rsid w:val="0036021C"/>
    <w:rsid w:val="003609BF"/>
    <w:rsid w:val="003F47D0"/>
    <w:rsid w:val="00415C27"/>
    <w:rsid w:val="004363AC"/>
    <w:rsid w:val="004857EE"/>
    <w:rsid w:val="00486FF2"/>
    <w:rsid w:val="004B3644"/>
    <w:rsid w:val="00545EBD"/>
    <w:rsid w:val="006039A6"/>
    <w:rsid w:val="00681958"/>
    <w:rsid w:val="006E0C31"/>
    <w:rsid w:val="006E58D9"/>
    <w:rsid w:val="00721777"/>
    <w:rsid w:val="0076500A"/>
    <w:rsid w:val="0076504D"/>
    <w:rsid w:val="00776552"/>
    <w:rsid w:val="007E3DA2"/>
    <w:rsid w:val="007E59B8"/>
    <w:rsid w:val="007F2118"/>
    <w:rsid w:val="007F70C7"/>
    <w:rsid w:val="008362E3"/>
    <w:rsid w:val="00847604"/>
    <w:rsid w:val="008F11E2"/>
    <w:rsid w:val="009114F7"/>
    <w:rsid w:val="009400F2"/>
    <w:rsid w:val="00940AEC"/>
    <w:rsid w:val="00972D80"/>
    <w:rsid w:val="00973159"/>
    <w:rsid w:val="0097602F"/>
    <w:rsid w:val="00986F49"/>
    <w:rsid w:val="009B4D16"/>
    <w:rsid w:val="009B5D1A"/>
    <w:rsid w:val="009C2979"/>
    <w:rsid w:val="009C4C2A"/>
    <w:rsid w:val="00A401F5"/>
    <w:rsid w:val="00A42251"/>
    <w:rsid w:val="00A71C6F"/>
    <w:rsid w:val="00AB3DA1"/>
    <w:rsid w:val="00AC5E68"/>
    <w:rsid w:val="00AF5F3D"/>
    <w:rsid w:val="00AF6711"/>
    <w:rsid w:val="00B20736"/>
    <w:rsid w:val="00BD0C2B"/>
    <w:rsid w:val="00BD6544"/>
    <w:rsid w:val="00BF3396"/>
    <w:rsid w:val="00C379BF"/>
    <w:rsid w:val="00C5794C"/>
    <w:rsid w:val="00C70F03"/>
    <w:rsid w:val="00D242E2"/>
    <w:rsid w:val="00D62B96"/>
    <w:rsid w:val="00E22010"/>
    <w:rsid w:val="00E5345A"/>
    <w:rsid w:val="00EB452E"/>
    <w:rsid w:val="00F120CA"/>
    <w:rsid w:val="00FB32B3"/>
    <w:rsid w:val="00FB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A3AD22"/>
  <w15:chartTrackingRefBased/>
  <w15:docId w15:val="{7955D097-767C-4F6A-81B8-3A5088190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2EA8"/>
  </w:style>
  <w:style w:type="paragraph" w:styleId="Heading1">
    <w:name w:val="heading 1"/>
    <w:basedOn w:val="Normal"/>
    <w:uiPriority w:val="4"/>
    <w:qFormat/>
    <w:rsid w:val="001E7033"/>
    <w:pPr>
      <w:spacing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1F4E79" w:themeColor="accent1" w:themeShade="80"/>
      <w:sz w:val="23"/>
      <w:szCs w:val="21"/>
    </w:rPr>
  </w:style>
  <w:style w:type="paragraph" w:styleId="Heading2">
    <w:name w:val="heading 2"/>
    <w:basedOn w:val="Normal"/>
    <w:next w:val="Normal"/>
    <w:uiPriority w:val="4"/>
    <w:unhideWhenUsed/>
    <w:qFormat/>
    <w:rsid w:val="00293282"/>
    <w:pPr>
      <w:keepNext/>
      <w:keepLines/>
      <w:spacing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293282"/>
    <w:pPr>
      <w:keepNext/>
      <w:keepLines/>
      <w:spacing w:after="40" w:line="240" w:lineRule="auto"/>
      <w:contextualSpacing/>
      <w:outlineLvl w:val="2"/>
    </w:pPr>
    <w:rPr>
      <w:rFonts w:asciiTheme="majorHAnsi" w:eastAsiaTheme="majorEastAsia" w:hAnsiTheme="majorHAnsi" w:cstheme="majorBidi"/>
      <w:bCs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415C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F11E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1E2"/>
  </w:style>
  <w:style w:type="character" w:styleId="PlaceholderText">
    <w:name w:val="Placeholder Text"/>
    <w:basedOn w:val="DefaultParagraphFont"/>
    <w:uiPriority w:val="99"/>
    <w:semiHidden/>
    <w:rsid w:val="00BF3396"/>
    <w:rPr>
      <w:color w:val="595959" w:themeColor="text1" w:themeTint="A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4"/>
    <w:rsid w:val="00AB3DA1"/>
    <w:rPr>
      <w:rFonts w:asciiTheme="majorHAnsi" w:eastAsiaTheme="majorEastAsia" w:hAnsiTheme="majorHAnsi" w:cstheme="majorBidi"/>
      <w:bCs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AB3DA1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AB3DA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AB3DA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AB3D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AB3DA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AB3D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customStyle="1" w:styleId="ResumeTable">
    <w:name w:val="Resume Table"/>
    <w:basedOn w:val="TableNormal"/>
    <w:uiPriority w:val="99"/>
    <w:rsid w:val="001E7033"/>
    <w:tblPr>
      <w:tblBorders>
        <w:bottom w:val="single" w:sz="4" w:space="0" w:color="2E74B5" w:themeColor="accent1" w:themeShade="BF"/>
        <w:insideH w:val="single" w:sz="4" w:space="0" w:color="2E74B5" w:themeColor="accent1" w:themeShade="BF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Emphasis">
    <w:name w:val="Emphasis"/>
    <w:basedOn w:val="DefaultParagraphFont"/>
    <w:uiPriority w:val="1"/>
    <w:qFormat/>
    <w:rsid w:val="0022794A"/>
    <w:rPr>
      <w:color w:val="1F4E79" w:themeColor="accent1" w:themeShade="80"/>
    </w:rPr>
  </w:style>
  <w:style w:type="paragraph" w:customStyle="1" w:styleId="ContactInfo">
    <w:name w:val="Contact Info"/>
    <w:basedOn w:val="Normal"/>
    <w:uiPriority w:val="2"/>
    <w:qFormat/>
    <w:rsid w:val="007E3DA2"/>
    <w:pPr>
      <w:spacing w:after="240" w:line="240" w:lineRule="auto"/>
      <w:contextualSpacing/>
      <w:jc w:val="right"/>
    </w:pPr>
    <w:rPr>
      <w:szCs w:val="18"/>
    </w:rPr>
  </w:style>
  <w:style w:type="paragraph" w:customStyle="1" w:styleId="Footer-RightAlign">
    <w:name w:val="Footer - Right Align"/>
    <w:basedOn w:val="Normal"/>
    <w:uiPriority w:val="99"/>
    <w:qFormat/>
    <w:rsid w:val="001E7033"/>
    <w:pPr>
      <w:spacing w:after="0" w:line="240" w:lineRule="auto"/>
      <w:jc w:val="right"/>
    </w:pPr>
  </w:style>
  <w:style w:type="paragraph" w:styleId="ListBullet">
    <w:name w:val="List Bullet"/>
    <w:basedOn w:val="Normal"/>
    <w:uiPriority w:val="5"/>
    <w:qFormat/>
    <w:rsid w:val="00293282"/>
    <w:pPr>
      <w:numPr>
        <w:numId w:val="2"/>
      </w:numPr>
      <w:contextualSpacing/>
    </w:pPr>
  </w:style>
  <w:style w:type="paragraph" w:styleId="Header">
    <w:name w:val="header"/>
    <w:basedOn w:val="Normal"/>
    <w:link w:val="HeaderChar"/>
    <w:uiPriority w:val="99"/>
    <w:rsid w:val="00545EBD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EBD"/>
  </w:style>
  <w:style w:type="paragraph" w:styleId="BalloonText">
    <w:name w:val="Balloon Text"/>
    <w:basedOn w:val="Normal"/>
    <w:link w:val="BalloonTextChar"/>
    <w:uiPriority w:val="99"/>
    <w:semiHidden/>
    <w:unhideWhenUsed/>
    <w:rsid w:val="0084760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60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7604"/>
  </w:style>
  <w:style w:type="paragraph" w:styleId="BlockText">
    <w:name w:val="Block Text"/>
    <w:basedOn w:val="Normal"/>
    <w:uiPriority w:val="99"/>
    <w:semiHidden/>
    <w:unhideWhenUsed/>
    <w:rsid w:val="00BF3396"/>
    <w:pPr>
      <w:pBdr>
        <w:top w:val="single" w:sz="2" w:space="10" w:color="1F4E79" w:themeColor="accent1" w:themeShade="80" w:shadow="1"/>
        <w:left w:val="single" w:sz="2" w:space="10" w:color="1F4E79" w:themeColor="accent1" w:themeShade="80" w:shadow="1"/>
        <w:bottom w:val="single" w:sz="2" w:space="10" w:color="1F4E79" w:themeColor="accent1" w:themeShade="80" w:shadow="1"/>
        <w:right w:val="single" w:sz="2" w:space="10" w:color="1F4E79" w:themeColor="accent1" w:themeShade="80" w:shadow="1"/>
      </w:pBdr>
      <w:ind w:left="1152" w:right="1152"/>
    </w:pPr>
    <w:rPr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84760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7604"/>
  </w:style>
  <w:style w:type="paragraph" w:styleId="BodyText2">
    <w:name w:val="Body Text 2"/>
    <w:basedOn w:val="Normal"/>
    <w:link w:val="BodyText2Char"/>
    <w:uiPriority w:val="99"/>
    <w:semiHidden/>
    <w:unhideWhenUsed/>
    <w:rsid w:val="0084760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7604"/>
  </w:style>
  <w:style w:type="paragraph" w:styleId="BodyText3">
    <w:name w:val="Body Text 3"/>
    <w:basedOn w:val="Normal"/>
    <w:link w:val="BodyText3Char"/>
    <w:uiPriority w:val="99"/>
    <w:semiHidden/>
    <w:unhideWhenUsed/>
    <w:rsid w:val="0084760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760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7604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760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760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760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7604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760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760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760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760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7604"/>
    <w:rPr>
      <w:szCs w:val="16"/>
    </w:rPr>
  </w:style>
  <w:style w:type="character" w:styleId="BookTitle">
    <w:name w:val="Book Title"/>
    <w:basedOn w:val="DefaultParagraphFont"/>
    <w:uiPriority w:val="33"/>
    <w:semiHidden/>
    <w:qFormat/>
    <w:rsid w:val="00415C2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760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8"/>
    <w:semiHidden/>
    <w:unhideWhenUsed/>
    <w:rsid w:val="0084760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8"/>
    <w:semiHidden/>
    <w:rsid w:val="00847604"/>
  </w:style>
  <w:style w:type="table" w:styleId="ColorfulGrid">
    <w:name w:val="Colorful Grid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760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760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760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76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760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8"/>
    <w:semiHidden/>
    <w:unhideWhenUsed/>
    <w:rsid w:val="00847604"/>
  </w:style>
  <w:style w:type="character" w:customStyle="1" w:styleId="DateChar">
    <w:name w:val="Date Char"/>
    <w:basedOn w:val="DefaultParagraphFont"/>
    <w:link w:val="Date"/>
    <w:uiPriority w:val="8"/>
    <w:semiHidden/>
    <w:rsid w:val="00847604"/>
  </w:style>
  <w:style w:type="paragraph" w:styleId="DocumentMap">
    <w:name w:val="Document Map"/>
    <w:basedOn w:val="Normal"/>
    <w:link w:val="DocumentMapChar"/>
    <w:uiPriority w:val="99"/>
    <w:semiHidden/>
    <w:unhideWhenUsed/>
    <w:rsid w:val="0084760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760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760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7604"/>
  </w:style>
  <w:style w:type="character" w:styleId="EndnoteReference">
    <w:name w:val="endnote reference"/>
    <w:basedOn w:val="DefaultParagraphFont"/>
    <w:uiPriority w:val="99"/>
    <w:semiHidden/>
    <w:unhideWhenUsed/>
    <w:rsid w:val="0084760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760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760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760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760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760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760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7604"/>
    <w:rPr>
      <w:szCs w:val="20"/>
    </w:rPr>
  </w:style>
  <w:style w:type="table" w:styleId="GridTable1Light">
    <w:name w:val="Grid Table 1 Light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847604"/>
  </w:style>
  <w:style w:type="paragraph" w:styleId="HTMLAddress">
    <w:name w:val="HTML Address"/>
    <w:basedOn w:val="Normal"/>
    <w:link w:val="HTMLAddressChar"/>
    <w:uiPriority w:val="99"/>
    <w:semiHidden/>
    <w:unhideWhenUsed/>
    <w:rsid w:val="0084760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760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760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760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760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760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760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7604"/>
    <w:rPr>
      <w:i/>
      <w:iCs/>
    </w:rPr>
  </w:style>
  <w:style w:type="character" w:styleId="Hyperlink">
    <w:name w:val="Hyperlink"/>
    <w:basedOn w:val="DefaultParagraphFont"/>
    <w:uiPriority w:val="99"/>
    <w:unhideWhenUsed/>
    <w:rsid w:val="0084760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760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415C27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15C2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15C27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415C27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760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7604"/>
  </w:style>
  <w:style w:type="paragraph" w:styleId="List">
    <w:name w:val="List"/>
    <w:basedOn w:val="Normal"/>
    <w:uiPriority w:val="99"/>
    <w:semiHidden/>
    <w:unhideWhenUsed/>
    <w:rsid w:val="0084760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760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760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760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7604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847604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7604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7604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7604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760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760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760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760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7604"/>
    <w:pPr>
      <w:spacing w:after="120"/>
      <w:ind w:left="1800"/>
      <w:contextualSpacing/>
    </w:pPr>
  </w:style>
  <w:style w:type="paragraph" w:styleId="ListNumber">
    <w:name w:val="List Number"/>
    <w:basedOn w:val="Normal"/>
    <w:uiPriority w:val="5"/>
    <w:qFormat/>
    <w:rsid w:val="00293282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7604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7604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7604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7604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84760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76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760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760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760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"/>
    <w:semiHidden/>
    <w:unhideWhenUsed/>
    <w:qFormat/>
    <w:rsid w:val="0084760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4760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760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760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7604"/>
  </w:style>
  <w:style w:type="character" w:styleId="PageNumber">
    <w:name w:val="page number"/>
    <w:basedOn w:val="DefaultParagraphFont"/>
    <w:uiPriority w:val="99"/>
    <w:semiHidden/>
    <w:unhideWhenUsed/>
    <w:rsid w:val="00847604"/>
  </w:style>
  <w:style w:type="table" w:styleId="PlainTable1">
    <w:name w:val="Plain Table 1"/>
    <w:basedOn w:val="TableNormal"/>
    <w:uiPriority w:val="4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760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760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15C27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15C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8"/>
    <w:semiHidden/>
    <w:unhideWhenUsed/>
    <w:rsid w:val="00847604"/>
  </w:style>
  <w:style w:type="character" w:customStyle="1" w:styleId="SalutationChar">
    <w:name w:val="Salutation Char"/>
    <w:basedOn w:val="DefaultParagraphFont"/>
    <w:link w:val="Salutation"/>
    <w:uiPriority w:val="8"/>
    <w:semiHidden/>
    <w:rsid w:val="00847604"/>
  </w:style>
  <w:style w:type="paragraph" w:styleId="Signature">
    <w:name w:val="Signature"/>
    <w:basedOn w:val="Normal"/>
    <w:link w:val="SignatureChar"/>
    <w:uiPriority w:val="8"/>
    <w:semiHidden/>
    <w:unhideWhenUsed/>
    <w:rsid w:val="0084760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8"/>
    <w:semiHidden/>
    <w:rsid w:val="00847604"/>
  </w:style>
  <w:style w:type="character" w:styleId="Strong">
    <w:name w:val="Strong"/>
    <w:basedOn w:val="DefaultParagraphFont"/>
    <w:uiPriority w:val="9"/>
    <w:semiHidden/>
    <w:qFormat/>
    <w:rsid w:val="00847604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857EE"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857EE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qFormat/>
    <w:rsid w:val="0084760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84760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760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760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760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760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760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7604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7604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760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7604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760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7604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7604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7604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7604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8476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760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760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7604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760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760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760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760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760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760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760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7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7604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7604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7604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3"/>
    <w:qFormat/>
    <w:rsid w:val="00293282"/>
    <w:pPr>
      <w:pBdr>
        <w:top w:val="single" w:sz="4" w:space="6" w:color="2E74B5" w:themeColor="accent1" w:themeShade="BF"/>
        <w:left w:val="single" w:sz="4" w:space="6" w:color="2E74B5" w:themeColor="accent1" w:themeShade="BF"/>
        <w:bottom w:val="single" w:sz="4" w:space="4" w:color="2E74B5" w:themeColor="accent1" w:themeShade="BF"/>
        <w:right w:val="single" w:sz="4" w:space="6" w:color="2E74B5" w:themeColor="accent1" w:themeShade="BF"/>
      </w:pBdr>
      <w:shd w:val="clear" w:color="auto" w:fill="2E74B5" w:themeFill="accent1" w:themeFillShade="BF"/>
      <w:spacing w:before="240"/>
      <w:ind w:left="144" w:right="144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AB3DA1"/>
    <w:rPr>
      <w:rFonts w:asciiTheme="majorHAnsi" w:eastAsiaTheme="majorEastAsia" w:hAnsiTheme="majorHAnsi" w:cstheme="majorBidi"/>
      <w:caps/>
      <w:color w:val="FFFFFF" w:themeColor="background1"/>
      <w:kern w:val="28"/>
      <w:sz w:val="32"/>
      <w:szCs w:val="56"/>
      <w:shd w:val="clear" w:color="auto" w:fill="2E74B5" w:themeFill="accent1" w:themeFillShade="BF"/>
    </w:rPr>
  </w:style>
  <w:style w:type="paragraph" w:styleId="TOAHeading">
    <w:name w:val="toa heading"/>
    <w:basedOn w:val="Normal"/>
    <w:next w:val="Normal"/>
    <w:uiPriority w:val="99"/>
    <w:semiHidden/>
    <w:unhideWhenUsed/>
    <w:rsid w:val="0084760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760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760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760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760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760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760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760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760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760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2EA8"/>
    <w:pPr>
      <w:keepNext/>
      <w:keepLines/>
      <w:outlineLvl w:val="9"/>
    </w:pPr>
    <w:rPr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B207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homahm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Resume%20for%20internal%20company%20transf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DF7B4D17B624782986D336C94B8CA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9AD59-AEB1-4262-B234-27FC19B0639F}"/>
      </w:docPartPr>
      <w:docPartBody>
        <w:p w:rsidR="0032419F" w:rsidRDefault="0032419F">
          <w:pPr>
            <w:pStyle w:val="3DF7B4D17B624782986D336C94B8CAB8"/>
          </w:pPr>
          <w:r>
            <w:t>Your Name</w:t>
          </w:r>
        </w:p>
      </w:docPartBody>
    </w:docPart>
    <w:docPart>
      <w:docPartPr>
        <w:name w:val="0F37EEDC2EA74153BB211B3820BA8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B7118-A0BD-4171-9307-E7144177C0EB}"/>
      </w:docPartPr>
      <w:docPartBody>
        <w:p w:rsidR="0032419F" w:rsidRDefault="0032419F">
          <w:pPr>
            <w:pStyle w:val="0F37EEDC2EA74153BB211B3820BA8DDD"/>
          </w:pPr>
          <w:r>
            <w:t>Skills &amp; Abilities</w:t>
          </w:r>
        </w:p>
      </w:docPartBody>
    </w:docPart>
    <w:docPart>
      <w:docPartPr>
        <w:name w:val="5F3EDDDE2B2447B38CEE5BD7F9586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4947B-A727-43ED-B881-7F62784E14E6}"/>
      </w:docPartPr>
      <w:docPartBody>
        <w:p w:rsidR="0032419F" w:rsidRDefault="0032419F">
          <w:pPr>
            <w:pStyle w:val="5F3EDDDE2B2447B38CEE5BD7F9586076"/>
          </w:pPr>
          <w:r w:rsidRPr="00293282">
            <w:t>Professional Experience</w:t>
          </w:r>
        </w:p>
      </w:docPartBody>
    </w:docPart>
    <w:docPart>
      <w:docPartPr>
        <w:name w:val="15D7AB2C134F4309B4AD73D3554DC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A8298-EFF6-432A-930B-B915720AE934}"/>
      </w:docPartPr>
      <w:docPartBody>
        <w:p w:rsidR="0032419F" w:rsidRDefault="0032419F">
          <w:pPr>
            <w:pStyle w:val="15D7AB2C134F4309B4AD73D3554DC6B7"/>
          </w:pPr>
          <w:r w:rsidRPr="00293282">
            <w:t>Education</w:t>
          </w:r>
        </w:p>
      </w:docPartBody>
    </w:docPart>
    <w:docPart>
      <w:docPartPr>
        <w:name w:val="1268FC82252A46D890104EF385EDB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DF5AE-8BEC-415A-B08C-364F28103477}"/>
      </w:docPartPr>
      <w:docPartBody>
        <w:p w:rsidR="0032419F" w:rsidRDefault="0032419F" w:rsidP="0032419F">
          <w:pPr>
            <w:pStyle w:val="1268FC82252A46D890104EF385EDB1DD"/>
          </w:pPr>
          <w:r w:rsidRPr="00293282">
            <w:t>This is the place for a brief summary of your key responsibilities and most stellar accomplishments.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19F"/>
    <w:rsid w:val="0032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1"/>
    <w:qFormat/>
    <w:rPr>
      <w:color w:val="1F3864" w:themeColor="accent1" w:themeShade="80"/>
    </w:rPr>
  </w:style>
  <w:style w:type="paragraph" w:customStyle="1" w:styleId="91EA256E43E443DC8EC88B07220CD68A">
    <w:name w:val="91EA256E43E443DC8EC88B07220CD68A"/>
  </w:style>
  <w:style w:type="paragraph" w:customStyle="1" w:styleId="03873ACB8B7D4D4B860ECD0880108C33">
    <w:name w:val="03873ACB8B7D4D4B860ECD0880108C33"/>
  </w:style>
  <w:style w:type="paragraph" w:customStyle="1" w:styleId="3DF7B4D17B624782986D336C94B8CAB8">
    <w:name w:val="3DF7B4D17B624782986D336C94B8CAB8"/>
  </w:style>
  <w:style w:type="paragraph" w:customStyle="1" w:styleId="40DA1C7B9FE54F5BAFF86C1F83A04A27">
    <w:name w:val="40DA1C7B9FE54F5BAFF86C1F83A04A27"/>
  </w:style>
  <w:style w:type="paragraph" w:customStyle="1" w:styleId="EE0049DF82764E868CC9AF5E8D8FFD2F">
    <w:name w:val="EE0049DF82764E868CC9AF5E8D8FFD2F"/>
  </w:style>
  <w:style w:type="paragraph" w:customStyle="1" w:styleId="0F37EEDC2EA74153BB211B3820BA8DDD">
    <w:name w:val="0F37EEDC2EA74153BB211B3820BA8DDD"/>
  </w:style>
  <w:style w:type="paragraph" w:customStyle="1" w:styleId="4F49CD8E92784841A87A978E80284FE3">
    <w:name w:val="4F49CD8E92784841A87A978E80284FE3"/>
  </w:style>
  <w:style w:type="paragraph" w:customStyle="1" w:styleId="B606E988BC454C4B887AE15867F2F007">
    <w:name w:val="B606E988BC454C4B887AE15867F2F007"/>
  </w:style>
  <w:style w:type="paragraph" w:customStyle="1" w:styleId="3EDDA6231B2948B09741CB0F0B99E037">
    <w:name w:val="3EDDA6231B2948B09741CB0F0B99E037"/>
  </w:style>
  <w:style w:type="paragraph" w:customStyle="1" w:styleId="5F3EDDDE2B2447B38CEE5BD7F9586076">
    <w:name w:val="5F3EDDDE2B2447B38CEE5BD7F9586076"/>
  </w:style>
  <w:style w:type="paragraph" w:customStyle="1" w:styleId="9961220FA6DF4EF5942A17723D367245">
    <w:name w:val="9961220FA6DF4EF5942A17723D367245"/>
  </w:style>
  <w:style w:type="paragraph" w:customStyle="1" w:styleId="2CC95023953648369F12D7FA60CD1FD8">
    <w:name w:val="2CC95023953648369F12D7FA60CD1FD8"/>
  </w:style>
  <w:style w:type="paragraph" w:customStyle="1" w:styleId="DE89544409274D70B4728A1168FEB51B">
    <w:name w:val="DE89544409274D70B4728A1168FEB51B"/>
  </w:style>
  <w:style w:type="paragraph" w:customStyle="1" w:styleId="899FA69D9E3548C4B5C5EE4C38FC4245">
    <w:name w:val="899FA69D9E3548C4B5C5EE4C38FC4245"/>
  </w:style>
  <w:style w:type="paragraph" w:customStyle="1" w:styleId="7D60BA21B8B04E97BEDBF6A06BDF4D4B">
    <w:name w:val="7D60BA21B8B04E97BEDBF6A06BDF4D4B"/>
  </w:style>
  <w:style w:type="paragraph" w:customStyle="1" w:styleId="671E232210FF48EA8277117680B9CC75">
    <w:name w:val="671E232210FF48EA8277117680B9CC75"/>
  </w:style>
  <w:style w:type="paragraph" w:customStyle="1" w:styleId="67A2465E58A04384B83164046303DD46">
    <w:name w:val="67A2465E58A04384B83164046303DD46"/>
  </w:style>
  <w:style w:type="paragraph" w:customStyle="1" w:styleId="13A5E51E7B4D4055A03416359A9E9C6E">
    <w:name w:val="13A5E51E7B4D4055A03416359A9E9C6E"/>
  </w:style>
  <w:style w:type="paragraph" w:customStyle="1" w:styleId="B97958E3B72D4FE68656C4AEDF0AAFF5">
    <w:name w:val="B97958E3B72D4FE68656C4AEDF0AAFF5"/>
  </w:style>
  <w:style w:type="paragraph" w:customStyle="1" w:styleId="5B1B159111D1430EA4BC07C2A52A2492">
    <w:name w:val="5B1B159111D1430EA4BC07C2A52A2492"/>
  </w:style>
  <w:style w:type="paragraph" w:customStyle="1" w:styleId="0BD39249293C4CD880C489C51A1C8301">
    <w:name w:val="0BD39249293C4CD880C489C51A1C8301"/>
  </w:style>
  <w:style w:type="paragraph" w:customStyle="1" w:styleId="0CFB44FCF7524536A6D54FC62BCF9C2F">
    <w:name w:val="0CFB44FCF7524536A6D54FC62BCF9C2F"/>
  </w:style>
  <w:style w:type="paragraph" w:customStyle="1" w:styleId="C412C58270B34F50819E7D1280052E66">
    <w:name w:val="C412C58270B34F50819E7D1280052E66"/>
  </w:style>
  <w:style w:type="paragraph" w:customStyle="1" w:styleId="4EFA4C5649944EEEB5FB8349B33A0489">
    <w:name w:val="4EFA4C5649944EEEB5FB8349B33A0489"/>
  </w:style>
  <w:style w:type="paragraph" w:customStyle="1" w:styleId="91F769A5964B4F2EBD429D5ABB2CF629">
    <w:name w:val="91F769A5964B4F2EBD429D5ABB2CF629"/>
  </w:style>
  <w:style w:type="paragraph" w:customStyle="1" w:styleId="15D7AB2C134F4309B4AD73D3554DC6B7">
    <w:name w:val="15D7AB2C134F4309B4AD73D3554DC6B7"/>
  </w:style>
  <w:style w:type="paragraph" w:customStyle="1" w:styleId="B4501D32CC4E4447AA53EB80DE8F2943">
    <w:name w:val="B4501D32CC4E4447AA53EB80DE8F2943"/>
  </w:style>
  <w:style w:type="paragraph" w:customStyle="1" w:styleId="FAE55EE1701C486AB1EB5848FD220C04">
    <w:name w:val="FAE55EE1701C486AB1EB5848FD220C04"/>
  </w:style>
  <w:style w:type="paragraph" w:customStyle="1" w:styleId="0E045248553D46B099F8440FF6999F46">
    <w:name w:val="0E045248553D46B099F8440FF6999F46"/>
  </w:style>
  <w:style w:type="paragraph" w:customStyle="1" w:styleId="60B17BFDA5B04FDAB7FD239D4ED01100">
    <w:name w:val="60B17BFDA5B04FDAB7FD239D4ED01100"/>
  </w:style>
  <w:style w:type="paragraph" w:customStyle="1" w:styleId="1268FC82252A46D890104EF385EDB1DD">
    <w:name w:val="1268FC82252A46D890104EF385EDB1DD"/>
    <w:rsid w:val="003241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acet HD - core">
      <a:majorFont>
        <a:latin typeface="Trebuchet MS" panose="020B0603020202020204"/>
        <a:ea typeface=""/>
        <a:cs typeface=""/>
      </a:majorFont>
      <a:minorFont>
        <a:latin typeface="Trebuchet MS" panose="020B0603020202020204"/>
        <a:ea typeface=""/>
        <a:cs typeface=""/>
      </a:minorFont>
    </a:fontScheme>
    <a:fmtScheme name="Facet HD - cor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internal company transfer</Template>
  <TotalTime>9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>nehomah mora</cp:keywords>
  <dc:description/>
  <cp:lastModifiedBy>Nehomah Mora</cp:lastModifiedBy>
  <cp:revision>2</cp:revision>
  <dcterms:created xsi:type="dcterms:W3CDTF">2019-03-04T15:11:00Z</dcterms:created>
  <dcterms:modified xsi:type="dcterms:W3CDTF">2019-03-04T15:11:00Z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